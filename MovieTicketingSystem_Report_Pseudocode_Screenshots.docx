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3FDFA" w14:textId="77777777" w:rsidR="00295659" w:rsidRDefault="00295659" w:rsidP="003B4242">
      <w:pPr>
        <w:rPr>
          <w:b/>
          <w:sz w:val="28"/>
        </w:rPr>
      </w:pPr>
    </w:p>
    <w:p w14:paraId="1BC64E61" w14:textId="77777777" w:rsidR="00295659" w:rsidRDefault="00295659" w:rsidP="00534712">
      <w:pPr>
        <w:jc w:val="center"/>
        <w:rPr>
          <w:b/>
          <w:sz w:val="28"/>
        </w:rPr>
      </w:pPr>
    </w:p>
    <w:p w14:paraId="6311D74C" w14:textId="7EE9E8FC" w:rsidR="002C0DFC" w:rsidRPr="00295659" w:rsidRDefault="00B979E4" w:rsidP="00534712">
      <w:pPr>
        <w:jc w:val="center"/>
        <w:rPr>
          <w:b/>
          <w:sz w:val="32"/>
        </w:rPr>
      </w:pPr>
      <w:r>
        <w:rPr>
          <w:b/>
          <w:sz w:val="32"/>
        </w:rPr>
        <w:t>COMPSCI</w:t>
      </w:r>
      <w:r w:rsidR="002C0DFC" w:rsidRPr="00295659">
        <w:rPr>
          <w:b/>
          <w:sz w:val="32"/>
        </w:rPr>
        <w:t xml:space="preserve"> – 1 – </w:t>
      </w:r>
      <w:r>
        <w:rPr>
          <w:b/>
          <w:sz w:val="32"/>
        </w:rPr>
        <w:t>PROJECT</w:t>
      </w:r>
      <w:r w:rsidR="002C0DFC" w:rsidRPr="00295659">
        <w:rPr>
          <w:b/>
          <w:sz w:val="32"/>
        </w:rPr>
        <w:t xml:space="preserve"> – 4</w:t>
      </w:r>
    </w:p>
    <w:p w14:paraId="550E0432" w14:textId="15C3D54C" w:rsidR="00295659" w:rsidRPr="00295659" w:rsidRDefault="002C0DFC" w:rsidP="00295659">
      <w:pPr>
        <w:jc w:val="center"/>
        <w:rPr>
          <w:b/>
          <w:sz w:val="32"/>
        </w:rPr>
      </w:pPr>
      <w:r w:rsidRPr="00295659">
        <w:rPr>
          <w:b/>
          <w:sz w:val="32"/>
        </w:rPr>
        <w:t>Movie Ticket System</w:t>
      </w:r>
    </w:p>
    <w:p w14:paraId="12FEEFF9" w14:textId="3AFC3BBA" w:rsidR="00295659" w:rsidRPr="00295659" w:rsidRDefault="00295659" w:rsidP="00534712">
      <w:pPr>
        <w:jc w:val="center"/>
        <w:rPr>
          <w:b/>
          <w:sz w:val="24"/>
        </w:rPr>
      </w:pPr>
      <w:r w:rsidRPr="00295659">
        <w:rPr>
          <w:b/>
          <w:sz w:val="24"/>
        </w:rPr>
        <w:t>M</w:t>
      </w:r>
      <w:r>
        <w:rPr>
          <w:b/>
          <w:sz w:val="24"/>
        </w:rPr>
        <w:t>ay 21,</w:t>
      </w:r>
      <w:r w:rsidRPr="00295659">
        <w:rPr>
          <w:b/>
          <w:sz w:val="24"/>
        </w:rPr>
        <w:t xml:space="preserve"> 2019</w:t>
      </w:r>
    </w:p>
    <w:p w14:paraId="5C350EB1" w14:textId="798C1227" w:rsidR="00295659" w:rsidRDefault="00295659" w:rsidP="00534712">
      <w:pPr>
        <w:jc w:val="center"/>
        <w:rPr>
          <w:sz w:val="24"/>
        </w:rPr>
      </w:pPr>
    </w:p>
    <w:p w14:paraId="0DA15C3B" w14:textId="77777777" w:rsidR="00295659" w:rsidRPr="00295659" w:rsidRDefault="00295659" w:rsidP="00534712">
      <w:pPr>
        <w:jc w:val="center"/>
        <w:rPr>
          <w:sz w:val="24"/>
        </w:rPr>
      </w:pPr>
    </w:p>
    <w:p w14:paraId="33D52906" w14:textId="166099F4" w:rsidR="002C0DFC" w:rsidRPr="00B979E4" w:rsidRDefault="002C0DFC" w:rsidP="00534712">
      <w:pPr>
        <w:jc w:val="center"/>
        <w:rPr>
          <w:b/>
          <w:sz w:val="28"/>
          <w:u w:val="single"/>
        </w:rPr>
      </w:pPr>
      <w:r w:rsidRPr="00B979E4">
        <w:rPr>
          <w:b/>
          <w:sz w:val="28"/>
          <w:u w:val="single"/>
        </w:rPr>
        <w:t>Team Members</w:t>
      </w:r>
    </w:p>
    <w:p w14:paraId="657E598E" w14:textId="626349F4" w:rsidR="002C0DFC" w:rsidRPr="00295659" w:rsidRDefault="002C0DFC" w:rsidP="00534712">
      <w:pPr>
        <w:jc w:val="center"/>
        <w:rPr>
          <w:sz w:val="24"/>
        </w:rPr>
      </w:pPr>
      <w:r w:rsidRPr="00295659">
        <w:rPr>
          <w:sz w:val="24"/>
        </w:rPr>
        <w:t>Kyle Petty</w:t>
      </w:r>
      <w:r w:rsidR="00534712" w:rsidRPr="00295659">
        <w:rPr>
          <w:sz w:val="24"/>
        </w:rPr>
        <w:t xml:space="preserve">, </w:t>
      </w:r>
      <w:r w:rsidRPr="00295659">
        <w:rPr>
          <w:sz w:val="24"/>
        </w:rPr>
        <w:t>Ashley Calderon</w:t>
      </w:r>
      <w:r w:rsidR="00534712" w:rsidRPr="00295659">
        <w:rPr>
          <w:sz w:val="24"/>
        </w:rPr>
        <w:t xml:space="preserve">, </w:t>
      </w:r>
      <w:r w:rsidRPr="00295659">
        <w:rPr>
          <w:sz w:val="24"/>
        </w:rPr>
        <w:t>Wilson Garcia</w:t>
      </w:r>
    </w:p>
    <w:p w14:paraId="6B12D5CC" w14:textId="21B9903E" w:rsidR="002C0DFC" w:rsidRPr="00295659" w:rsidRDefault="002C0DFC" w:rsidP="002C0DFC">
      <w:pPr>
        <w:rPr>
          <w:sz w:val="24"/>
        </w:rPr>
      </w:pPr>
    </w:p>
    <w:p w14:paraId="381A8C83" w14:textId="05558ACE" w:rsidR="00295659" w:rsidRPr="00295659" w:rsidRDefault="00295659" w:rsidP="002C0DFC">
      <w:pPr>
        <w:rPr>
          <w:sz w:val="24"/>
        </w:rPr>
      </w:pPr>
    </w:p>
    <w:p w14:paraId="3DBAC46C" w14:textId="77777777" w:rsidR="00295659" w:rsidRPr="00295659" w:rsidRDefault="00295659" w:rsidP="002C0DFC">
      <w:pPr>
        <w:rPr>
          <w:sz w:val="24"/>
        </w:rPr>
      </w:pPr>
    </w:p>
    <w:p w14:paraId="29EB7979" w14:textId="347DBE69" w:rsidR="00034D41" w:rsidRPr="00295659" w:rsidRDefault="002C0DFC" w:rsidP="00295659">
      <w:pPr>
        <w:ind w:firstLine="720"/>
        <w:jc w:val="both"/>
        <w:rPr>
          <w:sz w:val="24"/>
        </w:rPr>
      </w:pPr>
      <w:r w:rsidRPr="00295659">
        <w:rPr>
          <w:sz w:val="24"/>
        </w:rPr>
        <w:t xml:space="preserve">This program was developed to incorporate everything we have learned in Computer Science Course 1 into a program. Within a theater setting, the objective of this program is to allow a user to input and reserve seating from a list of movies. Requirements for this project included </w:t>
      </w:r>
      <w:r w:rsidR="00C12F51" w:rsidRPr="00295659">
        <w:rPr>
          <w:sz w:val="24"/>
        </w:rPr>
        <w:t xml:space="preserve">classes within </w:t>
      </w:r>
      <w:r w:rsidRPr="00295659">
        <w:rPr>
          <w:sz w:val="24"/>
        </w:rPr>
        <w:t>object-orientated programming</w:t>
      </w:r>
      <w:r w:rsidR="00034D41" w:rsidRPr="00295659">
        <w:rPr>
          <w:sz w:val="24"/>
        </w:rPr>
        <w:t xml:space="preserve">, </w:t>
      </w:r>
      <w:r w:rsidR="00534712" w:rsidRPr="00295659">
        <w:rPr>
          <w:sz w:val="24"/>
        </w:rPr>
        <w:t xml:space="preserve">functions, </w:t>
      </w:r>
      <w:r w:rsidR="00034D41" w:rsidRPr="00295659">
        <w:rPr>
          <w:sz w:val="24"/>
        </w:rPr>
        <w:t>2-dimensional arrays</w:t>
      </w:r>
      <w:r w:rsidR="00B633F2" w:rsidRPr="00295659">
        <w:rPr>
          <w:sz w:val="24"/>
        </w:rPr>
        <w:t xml:space="preserve"> and</w:t>
      </w:r>
      <w:r w:rsidRPr="00295659">
        <w:rPr>
          <w:sz w:val="24"/>
        </w:rPr>
        <w:t xml:space="preserve"> the use of </w:t>
      </w:r>
      <w:r w:rsidR="000B6D2D" w:rsidRPr="00295659">
        <w:rPr>
          <w:sz w:val="24"/>
        </w:rPr>
        <w:t xml:space="preserve">various </w:t>
      </w:r>
      <w:r w:rsidRPr="00295659">
        <w:rPr>
          <w:sz w:val="24"/>
        </w:rPr>
        <w:t>libraries lik</w:t>
      </w:r>
      <w:r w:rsidR="000B6D2D" w:rsidRPr="00295659">
        <w:rPr>
          <w:sz w:val="24"/>
        </w:rPr>
        <w:t>e</w:t>
      </w:r>
      <w:r w:rsidRPr="00295659">
        <w:rPr>
          <w:sz w:val="24"/>
        </w:rPr>
        <w:t xml:space="preserve"> </w:t>
      </w:r>
      <w:proofErr w:type="spellStart"/>
      <w:r w:rsidR="00B633F2" w:rsidRPr="00295659">
        <w:rPr>
          <w:i/>
          <w:sz w:val="24"/>
        </w:rPr>
        <w:t>fstream</w:t>
      </w:r>
      <w:proofErr w:type="spellEnd"/>
      <w:r w:rsidR="00B633F2" w:rsidRPr="00295659">
        <w:rPr>
          <w:i/>
          <w:sz w:val="24"/>
        </w:rPr>
        <w:t>,</w:t>
      </w:r>
      <w:r w:rsidR="00B633F2" w:rsidRPr="00295659">
        <w:rPr>
          <w:sz w:val="24"/>
        </w:rPr>
        <w:t xml:space="preserve"> to input and output files. Our team also </w:t>
      </w:r>
      <w:r w:rsidR="00534712" w:rsidRPr="00295659">
        <w:rPr>
          <w:sz w:val="24"/>
        </w:rPr>
        <w:t>implemented</w:t>
      </w:r>
      <w:r w:rsidR="00B633F2" w:rsidRPr="00295659">
        <w:rPr>
          <w:sz w:val="24"/>
        </w:rPr>
        <w:t xml:space="preserve"> the use of </w:t>
      </w:r>
      <w:r w:rsidR="00103A28">
        <w:rPr>
          <w:sz w:val="24"/>
        </w:rPr>
        <w:t>repositories</w:t>
      </w:r>
      <w:r w:rsidR="00B633F2" w:rsidRPr="00295659">
        <w:rPr>
          <w:sz w:val="24"/>
        </w:rPr>
        <w:t xml:space="preserve"> like </w:t>
      </w:r>
      <w:r w:rsidR="00B633F2" w:rsidRPr="00295659">
        <w:rPr>
          <w:b/>
          <w:sz w:val="24"/>
        </w:rPr>
        <w:t>github.com</w:t>
      </w:r>
      <w:r w:rsidR="00103A28" w:rsidRPr="00103A28">
        <w:rPr>
          <w:sz w:val="24"/>
        </w:rPr>
        <w:t>,</w:t>
      </w:r>
      <w:r w:rsidR="00B633F2" w:rsidRPr="00295659">
        <w:rPr>
          <w:sz w:val="24"/>
        </w:rPr>
        <w:t xml:space="preserve"> and</w:t>
      </w:r>
      <w:r w:rsidR="00103A28">
        <w:rPr>
          <w:sz w:val="24"/>
        </w:rPr>
        <w:t xml:space="preserve"> interactive programming environments like</w:t>
      </w:r>
      <w:r w:rsidR="00B633F2" w:rsidRPr="00295659">
        <w:rPr>
          <w:sz w:val="24"/>
        </w:rPr>
        <w:t xml:space="preserve"> </w:t>
      </w:r>
      <w:r w:rsidR="00B633F2" w:rsidRPr="00295659">
        <w:rPr>
          <w:b/>
          <w:sz w:val="24"/>
        </w:rPr>
        <w:t>repl.it</w:t>
      </w:r>
      <w:r w:rsidR="00103A28" w:rsidRPr="00103A28">
        <w:rPr>
          <w:sz w:val="24"/>
        </w:rPr>
        <w:t>,</w:t>
      </w:r>
      <w:r w:rsidR="00B633F2" w:rsidRPr="00295659">
        <w:rPr>
          <w:sz w:val="24"/>
        </w:rPr>
        <w:t xml:space="preserve"> to work collaboratively in an effort to </w:t>
      </w:r>
      <w:r w:rsidR="000B6D2D" w:rsidRPr="00295659">
        <w:rPr>
          <w:sz w:val="24"/>
        </w:rPr>
        <w:t xml:space="preserve">remain on task </w:t>
      </w:r>
      <w:r w:rsidR="00034D41" w:rsidRPr="00295659">
        <w:rPr>
          <w:sz w:val="24"/>
        </w:rPr>
        <w:t>despite</w:t>
      </w:r>
      <w:r w:rsidR="000B6D2D" w:rsidRPr="00295659">
        <w:rPr>
          <w:sz w:val="24"/>
        </w:rPr>
        <w:t xml:space="preserve"> differing schedules.</w:t>
      </w:r>
      <w:r w:rsidR="00034D41" w:rsidRPr="00295659">
        <w:rPr>
          <w:sz w:val="24"/>
        </w:rPr>
        <w:t xml:space="preserve"> By designing a friendly user interface, the user is able to quickly check if a seat is reserved or </w:t>
      </w:r>
      <w:r w:rsidR="00C12F51" w:rsidRPr="00295659">
        <w:rPr>
          <w:sz w:val="24"/>
        </w:rPr>
        <w:t>open for purchase</w:t>
      </w:r>
      <w:r w:rsidR="00034D41" w:rsidRPr="00295659">
        <w:rPr>
          <w:sz w:val="24"/>
        </w:rPr>
        <w:t>. The feedback provided by the program</w:t>
      </w:r>
      <w:r w:rsidR="00534712" w:rsidRPr="00295659">
        <w:rPr>
          <w:sz w:val="24"/>
        </w:rPr>
        <w:t>’s output is visually pleasing and provides the user with tabular formats that are easy</w:t>
      </w:r>
      <w:r w:rsidR="00C12F51" w:rsidRPr="00295659">
        <w:rPr>
          <w:sz w:val="24"/>
        </w:rPr>
        <w:t>-</w:t>
      </w:r>
      <w:r w:rsidR="00534712" w:rsidRPr="00295659">
        <w:rPr>
          <w:sz w:val="24"/>
        </w:rPr>
        <w:t>to</w:t>
      </w:r>
      <w:r w:rsidR="00C12F51" w:rsidRPr="00295659">
        <w:rPr>
          <w:sz w:val="24"/>
        </w:rPr>
        <w:t>-</w:t>
      </w:r>
      <w:r w:rsidR="00534712" w:rsidRPr="00295659">
        <w:rPr>
          <w:sz w:val="24"/>
        </w:rPr>
        <w:t>read. Lastly, a seating chart and receipt are provided at the end, while a separate text file records the occupied/open seats for the next person to use the terminal</w:t>
      </w:r>
      <w:r w:rsidR="00295659">
        <w:rPr>
          <w:rStyle w:val="FootnoteReference"/>
          <w:sz w:val="24"/>
        </w:rPr>
        <w:footnoteReference w:id="1"/>
      </w:r>
      <w:r w:rsidR="00534712" w:rsidRPr="00295659">
        <w:rPr>
          <w:sz w:val="24"/>
        </w:rPr>
        <w:t>. We integrated this method of data collection because we felt it would increase program modularity</w:t>
      </w:r>
      <w:r w:rsidR="00C12F51" w:rsidRPr="00295659">
        <w:rPr>
          <w:sz w:val="24"/>
        </w:rPr>
        <w:t xml:space="preserve"> and appeal</w:t>
      </w:r>
      <w:r w:rsidR="00534712" w:rsidRPr="00295659">
        <w:rPr>
          <w:sz w:val="24"/>
        </w:rPr>
        <w:t>.</w:t>
      </w:r>
    </w:p>
    <w:p w14:paraId="2274AC69" w14:textId="7106FBF4" w:rsidR="003B4242" w:rsidRDefault="003B4242" w:rsidP="00B633F2">
      <w:pPr>
        <w:ind w:firstLine="720"/>
      </w:pPr>
    </w:p>
    <w:p w14:paraId="67629458" w14:textId="6E9BFF29" w:rsidR="00295659" w:rsidRDefault="00295659" w:rsidP="00A96035"/>
    <w:p w14:paraId="7198AC39" w14:textId="77777777" w:rsidR="00B979E4" w:rsidRDefault="00B979E4" w:rsidP="00A96035"/>
    <w:p w14:paraId="5610B433" w14:textId="77777777" w:rsidR="00A96035" w:rsidRDefault="00A96035" w:rsidP="00A96035"/>
    <w:p w14:paraId="4E91D9A4" w14:textId="5D0CC842" w:rsidR="001D195D" w:rsidRPr="00A96035" w:rsidRDefault="003B4242" w:rsidP="00FC31A2">
      <w:pPr>
        <w:jc w:val="center"/>
        <w:rPr>
          <w:b/>
          <w:sz w:val="28"/>
          <w:u w:val="single"/>
        </w:rPr>
      </w:pPr>
      <w:r w:rsidRPr="00A96035">
        <w:rPr>
          <w:b/>
          <w:sz w:val="28"/>
          <w:u w:val="single"/>
        </w:rPr>
        <w:lastRenderedPageBreak/>
        <w:t>Pseudocode</w:t>
      </w:r>
    </w:p>
    <w:p w14:paraId="46390ABF" w14:textId="77777777" w:rsidR="00A96035" w:rsidRDefault="00A96035" w:rsidP="00A96035">
      <w:pPr>
        <w:pStyle w:val="ListParagraph"/>
        <w:rPr>
          <w:sz w:val="24"/>
        </w:rPr>
      </w:pPr>
    </w:p>
    <w:p w14:paraId="5A7795F7" w14:textId="0829CA0D" w:rsidR="003B4242" w:rsidRPr="00A96035" w:rsidRDefault="003B4242" w:rsidP="003B4242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>Begin the program by greeting the customer and display the current listings</w:t>
      </w:r>
      <w:r w:rsidR="00FC31A2" w:rsidRPr="00A96035">
        <w:rPr>
          <w:sz w:val="24"/>
        </w:rPr>
        <w:t xml:space="preserve"> and showtimes</w:t>
      </w:r>
    </w:p>
    <w:p w14:paraId="4865A41B" w14:textId="0A56278B" w:rsidR="003B4242" w:rsidRPr="00A96035" w:rsidRDefault="003B4242" w:rsidP="003B424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Before the greeting, open the seating chart</w:t>
      </w:r>
      <w:r w:rsidR="00FC31A2" w:rsidRPr="00A96035">
        <w:rPr>
          <w:sz w:val="24"/>
        </w:rPr>
        <w:t xml:space="preserve"> from a text file</w:t>
      </w:r>
      <w:r w:rsidRPr="00A96035">
        <w:rPr>
          <w:sz w:val="24"/>
        </w:rPr>
        <w:t xml:space="preserve"> and create a temporary array</w:t>
      </w:r>
    </w:p>
    <w:p w14:paraId="2637A33D" w14:textId="1C46912B" w:rsidR="009F17E2" w:rsidRPr="00A96035" w:rsidRDefault="009F17E2" w:rsidP="003B424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Display an error message if no seating chart is found</w:t>
      </w:r>
    </w:p>
    <w:p w14:paraId="56E8F066" w14:textId="77777777" w:rsidR="00FC31A2" w:rsidRPr="00A96035" w:rsidRDefault="00FC31A2" w:rsidP="003B4242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>Run a function to d</w:t>
      </w:r>
      <w:r w:rsidR="003B4242" w:rsidRPr="00A96035">
        <w:rPr>
          <w:sz w:val="24"/>
        </w:rPr>
        <w:t>isplay the current seating chart</w:t>
      </w:r>
    </w:p>
    <w:p w14:paraId="7F89E996" w14:textId="5A3BE102" w:rsidR="003B4242" w:rsidRPr="00A96035" w:rsidRDefault="00FC31A2" w:rsidP="00FC31A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 xml:space="preserve">Display the seating arrangement </w:t>
      </w:r>
      <w:r w:rsidR="003B4242" w:rsidRPr="00A96035">
        <w:rPr>
          <w:sz w:val="24"/>
        </w:rPr>
        <w:t>in a tab format so that it is easy to read</w:t>
      </w:r>
    </w:p>
    <w:p w14:paraId="4633E105" w14:textId="3241B83B" w:rsidR="009F17E2" w:rsidRPr="00A96035" w:rsidRDefault="009F17E2" w:rsidP="009F17E2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>Prompt the user to enter the movie they would like to watch</w:t>
      </w:r>
    </w:p>
    <w:p w14:paraId="1E45848E" w14:textId="219CF940" w:rsidR="009F17E2" w:rsidRPr="00A96035" w:rsidRDefault="009F17E2" w:rsidP="009F17E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Synchronize the movie request and showtime in order to confirm the request in the final program output (receipt)</w:t>
      </w:r>
    </w:p>
    <w:p w14:paraId="1E12C1AD" w14:textId="561E415D" w:rsidR="009F17E2" w:rsidRPr="00A96035" w:rsidRDefault="009F17E2" w:rsidP="009F17E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After the user selects a movie, display the latest seating arrangement for that specific movie</w:t>
      </w:r>
    </w:p>
    <w:p w14:paraId="31BC498E" w14:textId="48DF1DB3" w:rsidR="003B4242" w:rsidRPr="00A96035" w:rsidRDefault="009F17E2" w:rsidP="003B4242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>Run a function that p</w:t>
      </w:r>
      <w:r w:rsidR="003B4242" w:rsidRPr="00A96035">
        <w:rPr>
          <w:sz w:val="24"/>
        </w:rPr>
        <w:t>rompt</w:t>
      </w:r>
      <w:r w:rsidRPr="00A96035">
        <w:rPr>
          <w:sz w:val="24"/>
        </w:rPr>
        <w:t>s</w:t>
      </w:r>
      <w:r w:rsidR="003B4242" w:rsidRPr="00A96035">
        <w:rPr>
          <w:sz w:val="24"/>
        </w:rPr>
        <w:t xml:space="preserve"> the user to enter the amount of tickets to be purchase</w:t>
      </w:r>
      <w:r w:rsidRPr="00A96035">
        <w:rPr>
          <w:sz w:val="24"/>
        </w:rPr>
        <w:t>d</w:t>
      </w:r>
    </w:p>
    <w:p w14:paraId="087748F0" w14:textId="3A51F232" w:rsidR="003B4242" w:rsidRPr="00A96035" w:rsidRDefault="003B4242" w:rsidP="003B424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If a user requests an X number of tickets then the user will be able to input an X number of requests to reserve seats</w:t>
      </w:r>
    </w:p>
    <w:p w14:paraId="0155B69B" w14:textId="75374755" w:rsidR="003B4242" w:rsidRPr="00A96035" w:rsidRDefault="003B4242" w:rsidP="003B424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If a user inputs the location of a seat deemed occupied then the program will prompt to reenter</w:t>
      </w:r>
      <w:r w:rsidR="00FC31A2" w:rsidRPr="00A96035">
        <w:rPr>
          <w:sz w:val="24"/>
        </w:rPr>
        <w:t xml:space="preserve"> a new location until one has been chosen that is not occupied</w:t>
      </w:r>
    </w:p>
    <w:p w14:paraId="64B88981" w14:textId="60603D1D" w:rsidR="00FC31A2" w:rsidRPr="00A96035" w:rsidRDefault="009F17E2" w:rsidP="003B4242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Continue to run the program as needed until all of the requested tickets are assigned</w:t>
      </w:r>
    </w:p>
    <w:p w14:paraId="67157393" w14:textId="6DF78286" w:rsidR="009F17E2" w:rsidRPr="00A96035" w:rsidRDefault="009F17E2" w:rsidP="009F17E2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 xml:space="preserve">Display an array of the updated </w:t>
      </w:r>
      <w:r w:rsidR="00103A28" w:rsidRPr="00A96035">
        <w:rPr>
          <w:sz w:val="24"/>
        </w:rPr>
        <w:t xml:space="preserve">seating chart with </w:t>
      </w:r>
      <w:r w:rsidR="00D1026C" w:rsidRPr="00A96035">
        <w:rPr>
          <w:sz w:val="24"/>
        </w:rPr>
        <w:t>the final output with</w:t>
      </w:r>
      <w:r w:rsidR="00103A28" w:rsidRPr="00A96035">
        <w:rPr>
          <w:sz w:val="24"/>
        </w:rPr>
        <w:t xml:space="preserve"> requested seats</w:t>
      </w:r>
    </w:p>
    <w:p w14:paraId="6A91D2FA" w14:textId="788B1100" w:rsidR="00103A28" w:rsidRPr="00A96035" w:rsidRDefault="00A96035" w:rsidP="009F17E2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>Print</w:t>
      </w:r>
      <w:r w:rsidR="00103A28" w:rsidRPr="00A96035">
        <w:rPr>
          <w:sz w:val="24"/>
        </w:rPr>
        <w:t xml:space="preserve"> a receipt </w:t>
      </w:r>
      <w:r w:rsidRPr="00A96035">
        <w:rPr>
          <w:sz w:val="24"/>
        </w:rPr>
        <w:t>in a table format</w:t>
      </w:r>
    </w:p>
    <w:p w14:paraId="0A181D9F" w14:textId="0BCA11DF" w:rsidR="00A96035" w:rsidRPr="00A96035" w:rsidRDefault="00A96035" w:rsidP="00A96035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Receipt confirms the title of the movie chosen with showtime</w:t>
      </w:r>
    </w:p>
    <w:p w14:paraId="17B723C0" w14:textId="5A123937" w:rsidR="00A96035" w:rsidRPr="00A96035" w:rsidRDefault="00A96035" w:rsidP="00A96035">
      <w:pPr>
        <w:pStyle w:val="ListParagraph"/>
        <w:numPr>
          <w:ilvl w:val="1"/>
          <w:numId w:val="1"/>
        </w:numPr>
        <w:rPr>
          <w:sz w:val="24"/>
        </w:rPr>
      </w:pPr>
      <w:r w:rsidRPr="00A96035">
        <w:rPr>
          <w:sz w:val="24"/>
        </w:rPr>
        <w:t>The number of seats requested and a grand total for the ticket cost</w:t>
      </w:r>
    </w:p>
    <w:p w14:paraId="317AFA12" w14:textId="77777777" w:rsidR="00A96035" w:rsidRPr="00A96035" w:rsidRDefault="00A96035" w:rsidP="00A96035">
      <w:pPr>
        <w:pStyle w:val="ListParagraph"/>
        <w:numPr>
          <w:ilvl w:val="0"/>
          <w:numId w:val="1"/>
        </w:numPr>
        <w:rPr>
          <w:sz w:val="24"/>
        </w:rPr>
      </w:pPr>
      <w:r w:rsidRPr="00A96035">
        <w:rPr>
          <w:sz w:val="24"/>
        </w:rPr>
        <w:t>Print a final greeting to enjoy the show</w:t>
      </w:r>
    </w:p>
    <w:p w14:paraId="7C99C2F7" w14:textId="3E170F52" w:rsidR="00A96035" w:rsidRDefault="00A96035" w:rsidP="00A96035">
      <w:pPr>
        <w:pStyle w:val="ListParagraph"/>
        <w:numPr>
          <w:ilvl w:val="1"/>
          <w:numId w:val="1"/>
        </w:numPr>
      </w:pPr>
      <w:r w:rsidRPr="00A96035">
        <w:rPr>
          <w:sz w:val="24"/>
        </w:rPr>
        <w:t xml:space="preserve"> save the latest seating array to a text file</w:t>
      </w:r>
      <w:bookmarkStart w:id="0" w:name="_GoBack"/>
      <w:bookmarkEnd w:id="0"/>
    </w:p>
    <w:p w14:paraId="7EA7D2C1" w14:textId="67376DCC" w:rsidR="00103A28" w:rsidRDefault="00103A28" w:rsidP="00103A28"/>
    <w:p w14:paraId="547C24A4" w14:textId="3996993F" w:rsidR="00103A28" w:rsidRDefault="00103A28" w:rsidP="00103A28"/>
    <w:p w14:paraId="6181CE6A" w14:textId="4BD8B21E" w:rsidR="00103A28" w:rsidRDefault="00103A28" w:rsidP="00103A28"/>
    <w:p w14:paraId="5335FB2B" w14:textId="58F18B65" w:rsidR="00103A28" w:rsidRDefault="00103A28" w:rsidP="00103A28"/>
    <w:p w14:paraId="457D7550" w14:textId="790A4CCF" w:rsidR="00103A28" w:rsidRDefault="00103A28" w:rsidP="00103A28"/>
    <w:p w14:paraId="5DEAC487" w14:textId="7B80DC67" w:rsidR="00103A28" w:rsidRDefault="00103A28" w:rsidP="00103A28"/>
    <w:p w14:paraId="04A3FAA6" w14:textId="59DDE37D" w:rsidR="00103A28" w:rsidRDefault="00103A28" w:rsidP="00103A28"/>
    <w:p w14:paraId="306D1FE2" w14:textId="77777777" w:rsidR="00A96035" w:rsidRDefault="00A96035" w:rsidP="00103A28"/>
    <w:p w14:paraId="4D5A62AB" w14:textId="77777777" w:rsidR="00A96035" w:rsidRDefault="00A96035" w:rsidP="00103A28"/>
    <w:p w14:paraId="2EF00CB6" w14:textId="3C4D45F0" w:rsidR="00103A28" w:rsidRPr="00A96035" w:rsidRDefault="00103A28" w:rsidP="00103A28">
      <w:pPr>
        <w:jc w:val="center"/>
        <w:rPr>
          <w:b/>
          <w:sz w:val="28"/>
          <w:u w:val="single"/>
        </w:rPr>
      </w:pPr>
      <w:r w:rsidRPr="00A96035">
        <w:rPr>
          <w:b/>
          <w:sz w:val="28"/>
          <w:u w:val="single"/>
        </w:rPr>
        <w:lastRenderedPageBreak/>
        <w:t>Screenshots</w:t>
      </w:r>
    </w:p>
    <w:p w14:paraId="1B319DBC" w14:textId="0252E011" w:rsidR="00103A28" w:rsidRDefault="00103A28" w:rsidP="00D1026C">
      <w:pPr>
        <w:jc w:val="center"/>
      </w:pPr>
      <w:r>
        <w:rPr>
          <w:noProof/>
        </w:rPr>
        <w:drawing>
          <wp:inline distT="0" distB="0" distL="0" distR="0" wp14:anchorId="6A968BF4" wp14:editId="7D6EB794">
            <wp:extent cx="3488871" cy="3591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5360" cy="366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9DC7" w14:textId="7B8FC6A0" w:rsidR="00103A28" w:rsidRDefault="00F043D4" w:rsidP="00103A28">
      <w:pPr>
        <w:jc w:val="center"/>
      </w:pPr>
      <w:r>
        <w:rPr>
          <w:noProof/>
        </w:rPr>
        <w:drawing>
          <wp:inline distT="0" distB="0" distL="0" distR="0" wp14:anchorId="323B8CE0" wp14:editId="6688C147">
            <wp:extent cx="3468123" cy="416915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059" cy="42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D4C5" w14:textId="70F9D913" w:rsidR="00F043D4" w:rsidRDefault="00F043D4" w:rsidP="00103A28">
      <w:pPr>
        <w:jc w:val="center"/>
      </w:pPr>
      <w:r>
        <w:rPr>
          <w:noProof/>
        </w:rPr>
        <w:lastRenderedPageBreak/>
        <w:drawing>
          <wp:inline distT="0" distB="0" distL="0" distR="0" wp14:anchorId="3C099587" wp14:editId="004405E3">
            <wp:extent cx="3452524" cy="414634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555" cy="420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2D970" w14:textId="77777777" w:rsidR="00295659" w:rsidRDefault="00295659" w:rsidP="00295659">
      <w:pPr>
        <w:spacing w:after="0" w:line="240" w:lineRule="auto"/>
      </w:pPr>
      <w:r>
        <w:separator/>
      </w:r>
    </w:p>
  </w:endnote>
  <w:endnote w:type="continuationSeparator" w:id="0">
    <w:p w14:paraId="46E2B4F6" w14:textId="77777777" w:rsidR="00295659" w:rsidRDefault="00295659" w:rsidP="0029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5AC4A" w14:textId="77777777" w:rsidR="00295659" w:rsidRDefault="00295659" w:rsidP="00295659">
      <w:pPr>
        <w:spacing w:after="0" w:line="240" w:lineRule="auto"/>
      </w:pPr>
      <w:r>
        <w:separator/>
      </w:r>
    </w:p>
  </w:footnote>
  <w:footnote w:type="continuationSeparator" w:id="0">
    <w:p w14:paraId="3F406828" w14:textId="77777777" w:rsidR="00295659" w:rsidRDefault="00295659" w:rsidP="00295659">
      <w:pPr>
        <w:spacing w:after="0" w:line="240" w:lineRule="auto"/>
      </w:pPr>
      <w:r>
        <w:continuationSeparator/>
      </w:r>
    </w:p>
  </w:footnote>
  <w:footnote w:id="1">
    <w:p w14:paraId="1E5054FD" w14:textId="3F54B4AB" w:rsidR="00295659" w:rsidRDefault="00295659">
      <w:pPr>
        <w:pStyle w:val="FootnoteText"/>
      </w:pPr>
      <w:r>
        <w:rPr>
          <w:rStyle w:val="FootnoteReference"/>
        </w:rPr>
        <w:footnoteRef/>
      </w:r>
      <w:r>
        <w:t xml:space="preserve"> The active files for this program include: main.cpp, </w:t>
      </w:r>
      <w:proofErr w:type="spellStart"/>
      <w:r>
        <w:t>Theater.h</w:t>
      </w:r>
      <w:proofErr w:type="spellEnd"/>
      <w:r>
        <w:t>, Theater.cpp, seating.txt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252F2"/>
    <w:multiLevelType w:val="hybridMultilevel"/>
    <w:tmpl w:val="6B668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AF"/>
    <w:rsid w:val="00034D41"/>
    <w:rsid w:val="000B6D2D"/>
    <w:rsid w:val="00103A28"/>
    <w:rsid w:val="001D195D"/>
    <w:rsid w:val="00295659"/>
    <w:rsid w:val="002C0DFC"/>
    <w:rsid w:val="003B4242"/>
    <w:rsid w:val="00534712"/>
    <w:rsid w:val="005648AF"/>
    <w:rsid w:val="005F43E5"/>
    <w:rsid w:val="009F17E2"/>
    <w:rsid w:val="00A96035"/>
    <w:rsid w:val="00B633F2"/>
    <w:rsid w:val="00B979E4"/>
    <w:rsid w:val="00C12F51"/>
    <w:rsid w:val="00D1026C"/>
    <w:rsid w:val="00F043D4"/>
    <w:rsid w:val="00FC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BEEF"/>
  <w15:chartTrackingRefBased/>
  <w15:docId w15:val="{66707BDF-3ECC-49AA-818C-D5346288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956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56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5659"/>
    <w:rPr>
      <w:vertAlign w:val="superscript"/>
    </w:rPr>
  </w:style>
  <w:style w:type="paragraph" w:styleId="ListParagraph">
    <w:name w:val="List Paragraph"/>
    <w:basedOn w:val="Normal"/>
    <w:uiPriority w:val="34"/>
    <w:qFormat/>
    <w:rsid w:val="003B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Garcia</dc:creator>
  <cp:keywords/>
  <dc:description/>
  <cp:lastModifiedBy>Wilson Garcia</cp:lastModifiedBy>
  <cp:revision>8</cp:revision>
  <dcterms:created xsi:type="dcterms:W3CDTF">2019-05-18T05:00:00Z</dcterms:created>
  <dcterms:modified xsi:type="dcterms:W3CDTF">2019-05-18T06:39:00Z</dcterms:modified>
</cp:coreProperties>
</file>